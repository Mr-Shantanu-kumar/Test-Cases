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6E4B91A2" w14:textId="77777777" w:rsidR="00186AAE" w:rsidRDefault="00CB1772">
          <w:pPr>
            <w:pStyle w:val="NoSpacing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E870ECC" wp14:editId="4E4FA8D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45609" w14:textId="5FA500D8" w:rsidR="00186AAE" w:rsidRDefault="00186AAE" w:rsidP="00840DCC">
                                <w:pPr>
                                  <w:pStyle w:val="ContactInfo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870E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" o:allowoverlap="f" filled="f" stroked="f" strokeweight=".5pt">
                    <v:textbox style="mso-fit-shape-to-text:t" inset="0,,0">
                      <w:txbxContent>
                        <w:p w14:paraId="22445609" w14:textId="5FA500D8" w:rsidR="00186AAE" w:rsidRDefault="00186AAE" w:rsidP="00840DCC">
                          <w:pPr>
                            <w:pStyle w:val="ContactInfo"/>
                            <w:jc w:val="left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10CF5FA" wp14:editId="494568A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36E74B" w14:textId="0AB73F20" w:rsidR="00186AAE" w:rsidRDefault="00CB1772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0DCC">
                                      <w:t>POST IMAGE</w:t>
                                    </w:r>
                                  </w:sdtContent>
                                </w:sdt>
                              </w:p>
                              <w:p w14:paraId="5453E3E3" w14:textId="6C4E5E30" w:rsidR="00186AAE" w:rsidRDefault="00CB1772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0DCC">
                                      <w:t>Test cases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0CF5FA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" o:allowoverlap="f" filled="f" stroked="f" strokeweight=".5pt">
                    <v:textbox style="mso-fit-shape-to-text:t" inset="0,0,0,0">
                      <w:txbxContent>
                        <w:p w14:paraId="0B36E74B" w14:textId="0AB73F20" w:rsidR="00186AAE" w:rsidRDefault="00CB1772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40DCC">
                                <w:t>POST IMAGE</w:t>
                              </w:r>
                            </w:sdtContent>
                          </w:sdt>
                        </w:p>
                        <w:p w14:paraId="5453E3E3" w14:textId="6C4E5E30" w:rsidR="00186AAE" w:rsidRDefault="00CB1772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40DCC">
                                <w:t>Test cases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06CD0A5E" wp14:editId="03136C0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232278" w14:textId="77777777" w:rsidR="00840DCC" w:rsidRDefault="00CB1772" w:rsidP="00840DCC">
          <w:r>
            <w:br w:type="page"/>
          </w:r>
        </w:p>
      </w:sdtContent>
    </w:sdt>
    <w:p w14:paraId="23C0A06C" w14:textId="0DC82ED8" w:rsidR="00840DCC" w:rsidRPr="00840DCC" w:rsidRDefault="00840DCC" w:rsidP="00840D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DC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Functional test cases for </w:t>
      </w:r>
      <w:r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840DCC">
        <w:rPr>
          <w:rFonts w:ascii="Times New Roman" w:hAnsi="Times New Roman" w:cs="Times New Roman"/>
          <w:b/>
          <w:bCs/>
          <w:sz w:val="24"/>
          <w:szCs w:val="24"/>
        </w:rPr>
        <w:t xml:space="preserve"> image</w:t>
      </w:r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2FD717D7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69BA6D51" w14:textId="77777777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verify that the upload button or link is clickable or not</w:t>
      </w:r>
    </w:p>
    <w:p w14:paraId="3000B0F1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2590D256" w14:textId="77777777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verify that when a user clicks on the upload button or link windows should be open to select an image</w:t>
      </w:r>
    </w:p>
    <w:p w14:paraId="3FE1FD57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5BC0D31D" w14:textId="77777777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verify that the upload image field is a required field or not</w:t>
      </w:r>
    </w:p>
    <w:p w14:paraId="0F6FD794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50AE0CA6" w14:textId="77777777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verify that validation error message should be displayed if required</w:t>
      </w:r>
    </w:p>
    <w:p w14:paraId="40282BE0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6027F59B" w14:textId="77777777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verify that the user should be able to cancel the upload image windows or not</w:t>
      </w:r>
    </w:p>
    <w:p w14:paraId="78063537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21346D21" w14:textId="77777777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verify that the user is able to select an image from a windows machine and upload or not</w:t>
      </w:r>
    </w:p>
    <w:p w14:paraId="734B3F10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28BF2BDF" w14:textId="77777777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verify that the user is able to upload multiple images at once or not</w:t>
      </w:r>
    </w:p>
    <w:p w14:paraId="4902C295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09EFAD4B" w14:textId="77777777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validate maximum upload image size for upload image functionality</w:t>
      </w:r>
    </w:p>
    <w:p w14:paraId="4AD7BD95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5190E4D4" w14:textId="77777777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validate minimum upload image size for upload image functionality</w:t>
      </w:r>
    </w:p>
    <w:p w14:paraId="3EA781D7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3B2CF35E" w14:textId="77777777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validate image format for upload image functionality for example dot jpg dot gif dot png format</w:t>
      </w:r>
    </w:p>
    <w:p w14:paraId="468123F5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634D3A6E" w14:textId="77777777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lastRenderedPageBreak/>
        <w:t>verify that validation error message should be displayed if the user enters invalid image formats</w:t>
      </w:r>
    </w:p>
    <w:p w14:paraId="24C7724B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1278630B" w14:textId="77777777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verify that drag and drop functionality is working for upload image functionality or not</w:t>
      </w:r>
    </w:p>
    <w:p w14:paraId="2F7C4E86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4EDD46FE" w14:textId="77777777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verify that the user is able to upload an image with dot jpg format image or not</w:t>
      </w:r>
    </w:p>
    <w:p w14:paraId="19F94FB9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0C7430B2" w14:textId="77777777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verify that the user is able to upload an image with dot gif format image or not</w:t>
      </w:r>
    </w:p>
    <w:p w14:paraId="607CD0E3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2F668575" w14:textId="77777777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verify that the user is able to upload an image with dot png format image or not</w:t>
      </w:r>
    </w:p>
    <w:p w14:paraId="0B1AB00D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19E08E55" w14:textId="77777777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verify that the user is able to upload an image with dot tip format image or not</w:t>
      </w:r>
    </w:p>
    <w:p w14:paraId="56C121C7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4A39B366" w14:textId="77777777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verify that the user is able to upload image with dot bmp format image or not</w:t>
      </w:r>
    </w:p>
    <w:p w14:paraId="22A41D4F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0D051D98" w14:textId="77777777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verify that use check the behavior of the upload image field when a user uploads an image with a long image name</w:t>
      </w:r>
    </w:p>
    <w:p w14:paraId="184D050C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5DC75302" w14:textId="77777777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verify that the user is able to remove the uploaded image or not</w:t>
      </w:r>
    </w:p>
    <w:p w14:paraId="42C84FAA" w14:textId="77777777" w:rsidR="00840DCC" w:rsidRPr="00840DCC" w:rsidRDefault="00840DCC" w:rsidP="00840DCC">
      <w:pPr>
        <w:rPr>
          <w:rFonts w:ascii="Times New Roman" w:hAnsi="Times New Roman" w:cs="Times New Roman"/>
          <w:sz w:val="24"/>
          <w:szCs w:val="24"/>
        </w:rPr>
      </w:pPr>
    </w:p>
    <w:p w14:paraId="4FDB74F6" w14:textId="3122E77F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verify that images should not be uploaded on the website when using drag and drop functionality</w:t>
      </w:r>
      <w:r w:rsidRPr="00840DCC">
        <w:rPr>
          <w:rFonts w:ascii="Times New Roman" w:hAnsi="Times New Roman" w:cs="Times New Roman"/>
          <w:sz w:val="24"/>
          <w:szCs w:val="24"/>
        </w:rPr>
        <w:t>.</w:t>
      </w:r>
      <w:r w:rsidRPr="00840D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BCD1C" w14:textId="489D2684" w:rsidR="00840DCC" w:rsidRPr="00840DCC" w:rsidRDefault="00840DCC" w:rsidP="00840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DCC">
        <w:rPr>
          <w:rFonts w:ascii="Times New Roman" w:hAnsi="Times New Roman" w:cs="Times New Roman"/>
          <w:sz w:val="24"/>
          <w:szCs w:val="24"/>
        </w:rPr>
        <w:t>verify that it should be thrown validation error message on uploading invalid extension imager is able to allow to upload.doc.pdf.xls.txt</w:t>
      </w:r>
      <w:r w:rsidRPr="00840DCC">
        <w:rPr>
          <w:rFonts w:ascii="Times New Roman" w:hAnsi="Times New Roman" w:cs="Times New Roman"/>
          <w:sz w:val="24"/>
          <w:szCs w:val="24"/>
        </w:rPr>
        <w:t xml:space="preserve"> </w:t>
      </w:r>
      <w:r w:rsidRPr="00840DCC">
        <w:rPr>
          <w:rFonts w:ascii="Times New Roman" w:hAnsi="Times New Roman" w:cs="Times New Roman"/>
          <w:sz w:val="24"/>
          <w:szCs w:val="24"/>
        </w:rPr>
        <w:t>format file or not</w:t>
      </w:r>
    </w:p>
    <w:p w14:paraId="0948876A" w14:textId="77777777" w:rsidR="00840DCC" w:rsidRDefault="00840DCC" w:rsidP="00840DCC"/>
    <w:p w14:paraId="3E7F91A0" w14:textId="77777777" w:rsidR="00840DCC" w:rsidRDefault="00840DCC" w:rsidP="00840DCC"/>
    <w:bookmarkEnd w:id="4"/>
    <w:bookmarkEnd w:id="3"/>
    <w:bookmarkEnd w:id="2"/>
    <w:bookmarkEnd w:id="1"/>
    <w:bookmarkEnd w:id="0"/>
    <w:p w14:paraId="641EF15B" w14:textId="3F026FBB" w:rsidR="00186AAE" w:rsidRDefault="00186AAE"/>
    <w:sectPr w:rsidR="00186AAE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CF42D" w14:textId="77777777" w:rsidR="00CB1772" w:rsidRDefault="00CB1772">
      <w:pPr>
        <w:spacing w:before="0" w:after="0" w:line="240" w:lineRule="auto"/>
      </w:pPr>
      <w:r>
        <w:separator/>
      </w:r>
    </w:p>
  </w:endnote>
  <w:endnote w:type="continuationSeparator" w:id="0">
    <w:p w14:paraId="33691AB1" w14:textId="77777777" w:rsidR="00CB1772" w:rsidRDefault="00CB17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038D4" w14:textId="77777777" w:rsidR="00186AAE" w:rsidRDefault="00CB177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6295E" w14:textId="77777777" w:rsidR="00CB1772" w:rsidRDefault="00CB1772">
      <w:pPr>
        <w:spacing w:before="0" w:after="0" w:line="240" w:lineRule="auto"/>
      </w:pPr>
      <w:r>
        <w:separator/>
      </w:r>
    </w:p>
  </w:footnote>
  <w:footnote w:type="continuationSeparator" w:id="0">
    <w:p w14:paraId="7FE54C66" w14:textId="77777777" w:rsidR="00CB1772" w:rsidRDefault="00CB17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54091E4A"/>
    <w:multiLevelType w:val="hybridMultilevel"/>
    <w:tmpl w:val="53041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275336">
    <w:abstractNumId w:val="1"/>
  </w:num>
  <w:num w:numId="2" w16cid:durableId="2143380327">
    <w:abstractNumId w:val="1"/>
  </w:num>
  <w:num w:numId="3" w16cid:durableId="1057976412">
    <w:abstractNumId w:val="0"/>
  </w:num>
  <w:num w:numId="4" w16cid:durableId="1257783235">
    <w:abstractNumId w:val="0"/>
  </w:num>
  <w:num w:numId="5" w16cid:durableId="1178545302">
    <w:abstractNumId w:val="1"/>
  </w:num>
  <w:num w:numId="6" w16cid:durableId="1760590995">
    <w:abstractNumId w:val="0"/>
  </w:num>
  <w:num w:numId="7" w16cid:durableId="819424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CC"/>
    <w:rsid w:val="00186AAE"/>
    <w:rsid w:val="00840DCC"/>
    <w:rsid w:val="00CB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5ACDE"/>
  <w15:chartTrackingRefBased/>
  <w15:docId w15:val="{7F907084-DBC8-469F-BB47-E820DC64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840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B2AEE-BC27-42AA-AB53-9F1DA8E441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4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&lt;Get Started Right Away</vt:lpstr>
      <vt:lpstr>Make It Gorgeous</vt:lpstr>
      <vt:lpstr>Give It That Finishing Touch</vt:lpstr>
      <vt:lpstr>    Add a Table of Contents</vt:lpstr>
      <vt:lpstr>    Add a Bibliography</vt:lpstr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IMAGE</dc:title>
  <dc:subject>Test cases</dc:subject>
  <dc:creator>sristisingh</dc:creator>
  <cp:keywords/>
  <cp:lastModifiedBy>shantanu kumar</cp:lastModifiedBy>
  <cp:revision>2</cp:revision>
  <dcterms:created xsi:type="dcterms:W3CDTF">2022-06-16T12:46:00Z</dcterms:created>
  <dcterms:modified xsi:type="dcterms:W3CDTF">2022-06-16T12:50:00Z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